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02C1" w14:textId="27C03202" w:rsidR="00307C76" w:rsidRDefault="00EF46F3" w:rsidP="00790B29">
      <w:pPr>
        <w:pStyle w:val="Title"/>
        <w:jc w:val="left"/>
      </w:pPr>
      <w:r>
        <w:t>ChatGPT</w:t>
      </w:r>
      <w:r w:rsidR="00946CBA">
        <w:t>/LLM</w:t>
      </w:r>
      <w:r>
        <w:t xml:space="preserve"> Log</w:t>
      </w:r>
      <w:r w:rsidR="00DF64BA">
        <w:t xml:space="preserve">  - Document all prompts and output</w:t>
      </w:r>
    </w:p>
    <w:p w14:paraId="05E7A0BA" w14:textId="13497D07" w:rsidR="00DF7A63" w:rsidRPr="00A7436B" w:rsidRDefault="00A7436B">
      <w:r>
        <w:t>Lawrence Winters (lawrence.winters@digipen.edu)</w:t>
      </w:r>
    </w:p>
    <w:p w14:paraId="014D340A" w14:textId="09D201FB" w:rsidR="00DF7A63" w:rsidRDefault="00DF7A63"/>
    <w:p w14:paraId="58A2C350" w14:textId="772BC431" w:rsidR="00DF7A63" w:rsidRPr="00946CBA" w:rsidRDefault="00DF7A63"/>
    <w:p w14:paraId="0BB2FA7C" w14:textId="46DA9806" w:rsidR="00DF7A63" w:rsidRDefault="00946CBA" w:rsidP="00DF7A63">
      <w:r>
        <w:t>Do your best to copy and paste all prompts and output into this document.</w:t>
      </w:r>
    </w:p>
    <w:p w14:paraId="415A9770" w14:textId="77777777" w:rsidR="00442187" w:rsidRDefault="00442187" w:rsidP="00DF7A63"/>
    <w:p w14:paraId="008A5C39" w14:textId="77777777" w:rsidR="00442187" w:rsidRDefault="00442187" w:rsidP="00442187">
      <w:r>
        <w:t>IMPORTANT NOTE:</w:t>
      </w:r>
    </w:p>
    <w:p w14:paraId="5700A623" w14:textId="77777777" w:rsidR="00442187" w:rsidRDefault="00442187" w:rsidP="00442187">
      <w:r>
        <w:t>- I also have GitHub copilot on my visual studio and I use the auto completions from time to time, I'm unsure of exactly how to list these except for one example of autocompletion that I copied line for line:</w:t>
      </w:r>
    </w:p>
    <w:p w14:paraId="4EF265BB" w14:textId="77777777" w:rsidR="00442187" w:rsidRDefault="00442187" w:rsidP="00442187"/>
    <w:p w14:paraId="44359425" w14:textId="77777777" w:rsidR="00442187" w:rsidRDefault="00442187" w:rsidP="00442187">
      <w:r>
        <w:t>// Remove the current agent from the list to avoid selecting itself</w:t>
      </w:r>
    </w:p>
    <w:p w14:paraId="568127C8" w14:textId="77777777" w:rsidR="00442187" w:rsidRDefault="00442187" w:rsidP="00442187">
      <w:r>
        <w:t>std::vector&lt;Agent*&gt; avaliableAgents = allAgents;</w:t>
      </w:r>
    </w:p>
    <w:p w14:paraId="33E0036A" w14:textId="77777777" w:rsidR="00442187" w:rsidRDefault="00442187" w:rsidP="00442187">
      <w:r>
        <w:t>auto itr = std::remove(avaliableAgents.begin(), avaliableAgents.end(), agent);</w:t>
      </w:r>
    </w:p>
    <w:p w14:paraId="33EFD898" w14:textId="77777777" w:rsidR="00442187" w:rsidRDefault="00442187" w:rsidP="00442187">
      <w:r>
        <w:t>avaliableAgents.erase(itr, avaliableAgents.end());</w:t>
      </w:r>
    </w:p>
    <w:p w14:paraId="135505F4" w14:textId="77777777" w:rsidR="00442187" w:rsidRDefault="00442187" w:rsidP="00442187"/>
    <w:p w14:paraId="3FD22719" w14:textId="77777777" w:rsidR="00442187" w:rsidRPr="00946CBA" w:rsidRDefault="00442187" w:rsidP="00442187">
      <w:r>
        <w:t>This is very basic c++ code however, so I'm unsure if this should be included or not.</w:t>
      </w:r>
    </w:p>
    <w:p w14:paraId="36612C25" w14:textId="77777777" w:rsidR="00442187" w:rsidRDefault="00442187" w:rsidP="00DF7A63"/>
    <w:p w14:paraId="28AE0A13" w14:textId="37C548D4" w:rsidR="00442187" w:rsidRPr="00280934" w:rsidRDefault="00A7436B" w:rsidP="00A7436B">
      <w:pPr>
        <w:rPr>
          <w:b/>
          <w:bCs/>
        </w:rPr>
      </w:pPr>
      <w:r w:rsidRPr="00280934">
        <w:rPr>
          <w:b/>
          <w:bCs/>
        </w:rPr>
        <w:t>Chat_GPT Prompt:</w:t>
      </w:r>
    </w:p>
    <w:p w14:paraId="4842E093" w14:textId="77777777" w:rsidR="00A7436B" w:rsidRDefault="00A7436B" w:rsidP="00A7436B"/>
    <w:p w14:paraId="48AE357A" w14:textId="77777777" w:rsidR="00A7436B" w:rsidRDefault="00A7436B" w:rsidP="00A7436B">
      <w:r>
        <w:t>REGISTER_CONTROLFLOW(C_ParallelSequencer, "C_ParallelSequencer")</w:t>
      </w:r>
    </w:p>
    <w:p w14:paraId="5E466D7F" w14:textId="77777777" w:rsidR="00A7436B" w:rsidRDefault="00A7436B" w:rsidP="00A7436B">
      <w:r>
        <w:t>REGISTER_CONTROLFLOW(C_RandomSelector, "C_RandomSelector")</w:t>
      </w:r>
    </w:p>
    <w:p w14:paraId="4EE39BB8" w14:textId="77777777" w:rsidR="00A7436B" w:rsidRDefault="00A7436B" w:rsidP="00A7436B">
      <w:r>
        <w:t>REGISTER_CONTROLFLOW(C_Selector, "C_Selector")</w:t>
      </w:r>
    </w:p>
    <w:p w14:paraId="0CD9C1FB" w14:textId="77777777" w:rsidR="00A7436B" w:rsidRDefault="00A7436B" w:rsidP="00A7436B">
      <w:r>
        <w:t>REGISTER_CONTROLFLOW(C_Sequencer, "C_Sequencer")</w:t>
      </w:r>
    </w:p>
    <w:p w14:paraId="18F36F63" w14:textId="77777777" w:rsidR="00A7436B" w:rsidRDefault="00A7436B" w:rsidP="00A7436B"/>
    <w:p w14:paraId="4E04DB17" w14:textId="77777777" w:rsidR="00A7436B" w:rsidRDefault="00A7436B" w:rsidP="00A7436B">
      <w:r>
        <w:t>REGISTER_DECORATOR(D_Delay, "D_Delay")</w:t>
      </w:r>
    </w:p>
    <w:p w14:paraId="2B55EF0D" w14:textId="77777777" w:rsidR="00A7436B" w:rsidRDefault="00A7436B" w:rsidP="00A7436B">
      <w:r>
        <w:t>REGISTER_DECORATOR(D_InvertedRepeater, "D_InvertedRepeater")</w:t>
      </w:r>
    </w:p>
    <w:p w14:paraId="1AC09C91" w14:textId="77777777" w:rsidR="00A7436B" w:rsidRDefault="00A7436B" w:rsidP="00A7436B">
      <w:r>
        <w:t>REGISTER_DECORATOR(D_RepeatFourTimes, "D_RepeatFourTimes")</w:t>
      </w:r>
    </w:p>
    <w:p w14:paraId="6A432E28" w14:textId="77777777" w:rsidR="00A7436B" w:rsidRDefault="00A7436B" w:rsidP="00A7436B"/>
    <w:p w14:paraId="2E4E9950" w14:textId="77777777" w:rsidR="00A7436B" w:rsidRDefault="00A7436B" w:rsidP="00A7436B">
      <w:r>
        <w:t>REGISTER_LEAF(L_CheckMouseClick, "L_CheckMouseClick")</w:t>
      </w:r>
    </w:p>
    <w:p w14:paraId="185C514E" w14:textId="77777777" w:rsidR="00A7436B" w:rsidRDefault="00A7436B" w:rsidP="00A7436B">
      <w:r>
        <w:t>REGISTER_LEAF(L_Idle, "L_Idle")</w:t>
      </w:r>
    </w:p>
    <w:p w14:paraId="28A7DC81" w14:textId="77777777" w:rsidR="00A7436B" w:rsidRDefault="00A7436B" w:rsidP="00A7436B">
      <w:r>
        <w:t>REGISTER_LEAF(L_MoveToFurthestAgent, "L_MoveToFurthestAgent")</w:t>
      </w:r>
    </w:p>
    <w:p w14:paraId="4AC2F90F" w14:textId="77777777" w:rsidR="00A7436B" w:rsidRDefault="00A7436B" w:rsidP="00A7436B">
      <w:r>
        <w:t>REGISTER_LEAF(L_MoveToMouseClick, "L_MoveToMouseClick")</w:t>
      </w:r>
    </w:p>
    <w:p w14:paraId="34D99721" w14:textId="77777777" w:rsidR="00A7436B" w:rsidRDefault="00A7436B" w:rsidP="00A7436B">
      <w:r>
        <w:t>REGISTER_LEAF(L_MoveToRandomPosition, "L_MoveToRandomPosition")</w:t>
      </w:r>
    </w:p>
    <w:p w14:paraId="1A87AF4C" w14:textId="77777777" w:rsidR="00A7436B" w:rsidRDefault="00A7436B" w:rsidP="00A7436B">
      <w:r>
        <w:t>REGISTER_LEAF(L_PlaySound, "L_PlaySound")</w:t>
      </w:r>
    </w:p>
    <w:p w14:paraId="625CB612" w14:textId="77777777" w:rsidR="00A7436B" w:rsidRDefault="00A7436B" w:rsidP="00A7436B"/>
    <w:p w14:paraId="19C1CAF9" w14:textId="77777777" w:rsidR="00A7436B" w:rsidRDefault="00A7436B" w:rsidP="00A7436B">
      <w:r>
        <w:t>These are all the nodes in the engine currently. I need ideas for control flow and decorator nodes. I'm trying to keep things very simple</w:t>
      </w:r>
    </w:p>
    <w:p w14:paraId="3A9484A7" w14:textId="77777777" w:rsidR="00A7436B" w:rsidRDefault="00A7436B" w:rsidP="00A7436B"/>
    <w:p w14:paraId="6EB1DE78" w14:textId="77777777" w:rsidR="00A7436B" w:rsidRDefault="00A7436B" w:rsidP="00A7436B"/>
    <w:p w14:paraId="38B09FB3" w14:textId="77777777" w:rsidR="00A7436B" w:rsidRPr="00280934" w:rsidRDefault="00A7436B" w:rsidP="00A7436B">
      <w:pPr>
        <w:rPr>
          <w:b/>
          <w:bCs/>
        </w:rPr>
      </w:pPr>
      <w:r w:rsidRPr="00280934">
        <w:rPr>
          <w:b/>
          <w:bCs/>
        </w:rPr>
        <w:t>ChatGPT said:</w:t>
      </w:r>
    </w:p>
    <w:p w14:paraId="6AEB647A" w14:textId="77777777" w:rsidR="00A7436B" w:rsidRDefault="00A7436B" w:rsidP="00A7436B"/>
    <w:p w14:paraId="637A7CFA" w14:textId="77777777" w:rsidR="00A7436B" w:rsidRDefault="00A7436B" w:rsidP="00A7436B">
      <w:r>
        <w:t xml:space="preserve">Perfect — thanks for sharing your existing nodes. Since your setup already includes </w:t>
      </w:r>
      <w:r>
        <w:lastRenderedPageBreak/>
        <w:t>fundamental control flows like C_Selector, C_Sequencer, and even C_RandomSelector, and your decorators are simple (like D_Delay, D_InvertedRepeater, etc.), we can design 3 custom control flow/decorator nodes that stay lightweight, yet still feel distinct.</w:t>
      </w:r>
    </w:p>
    <w:p w14:paraId="6D1968F2" w14:textId="77777777" w:rsidR="00A7436B" w:rsidRDefault="00A7436B" w:rsidP="00A7436B"/>
    <w:p w14:paraId="02DBFBDC" w14:textId="77777777" w:rsidR="00A7436B" w:rsidRDefault="00A7436B" w:rsidP="00A7436B">
      <w:r>
        <w:rPr>
          <w:rFonts w:ascii="Segoe UI Emoji" w:hAnsi="Segoe UI Emoji" w:cs="Segoe UI Emoji"/>
        </w:rPr>
        <w:t>✅</w:t>
      </w:r>
      <w:r>
        <w:t xml:space="preserve"> Suggested Simple and Unique Control Flow / Decorator Nodes</w:t>
      </w:r>
    </w:p>
    <w:p w14:paraId="4C59E8C9" w14:textId="77777777" w:rsidR="00A7436B" w:rsidRDefault="00A7436B" w:rsidP="00A7436B">
      <w:r>
        <w:t>1. C_ThresholdSelector</w:t>
      </w:r>
    </w:p>
    <w:p w14:paraId="304433E6" w14:textId="77777777" w:rsidR="00A7436B" w:rsidRDefault="00A7436B" w:rsidP="00A7436B">
      <w:r>
        <w:rPr>
          <w:rFonts w:ascii="Segoe UI Emoji" w:hAnsi="Segoe UI Emoji" w:cs="Segoe UI Emoji"/>
        </w:rPr>
        <w:t>✅</w:t>
      </w:r>
      <w:r>
        <w:t xml:space="preserve"> Control Flow</w:t>
      </w:r>
    </w:p>
    <w:p w14:paraId="4387D6F8" w14:textId="77777777" w:rsidR="00A7436B" w:rsidRDefault="00A7436B" w:rsidP="00A7436B"/>
    <w:p w14:paraId="4D4ECED2" w14:textId="77777777" w:rsidR="00A7436B" w:rsidRDefault="00A7436B" w:rsidP="00A7436B">
      <w:r>
        <w:t>Idea: Like a Selector, but it needs at least N children to succeed before returning Success. Otherwise returns Failure.</w:t>
      </w:r>
    </w:p>
    <w:p w14:paraId="63612940" w14:textId="77777777" w:rsidR="00A7436B" w:rsidRDefault="00A7436B" w:rsidP="00A7436B"/>
    <w:p w14:paraId="217869B9" w14:textId="77777777" w:rsidR="00A7436B" w:rsidRDefault="00A7436B" w:rsidP="00A7436B">
      <w:r>
        <w:t>Parameters: threshold (e.g., 2)</w:t>
      </w:r>
    </w:p>
    <w:p w14:paraId="237CA025" w14:textId="77777777" w:rsidR="00A7436B" w:rsidRDefault="00A7436B" w:rsidP="00A7436B"/>
    <w:p w14:paraId="7F187F48" w14:textId="77777777" w:rsidR="00A7436B" w:rsidRDefault="00A7436B" w:rsidP="00A7436B">
      <w:r>
        <w:t>Example: Out of 5 children, if 2 or more succeed, return Success.</w:t>
      </w:r>
    </w:p>
    <w:p w14:paraId="69D7F72C" w14:textId="77777777" w:rsidR="00A7436B" w:rsidRDefault="00A7436B" w:rsidP="00A7436B"/>
    <w:p w14:paraId="1D32434E" w14:textId="77777777" w:rsidR="00A7436B" w:rsidRDefault="00A7436B" w:rsidP="00A7436B">
      <w:r>
        <w:t>2. D_SkipFirstTime</w:t>
      </w:r>
    </w:p>
    <w:p w14:paraId="2C4CC587" w14:textId="77777777" w:rsidR="00A7436B" w:rsidRDefault="00A7436B" w:rsidP="00A7436B">
      <w:r>
        <w:rPr>
          <w:rFonts w:ascii="Segoe UI Emoji" w:hAnsi="Segoe UI Emoji" w:cs="Segoe UI Emoji"/>
        </w:rPr>
        <w:t>✅</w:t>
      </w:r>
      <w:r>
        <w:t xml:space="preserve"> Decorator</w:t>
      </w:r>
    </w:p>
    <w:p w14:paraId="18429CBE" w14:textId="77777777" w:rsidR="00A7436B" w:rsidRDefault="00A7436B" w:rsidP="00A7436B"/>
    <w:p w14:paraId="4E83F08D" w14:textId="77777777" w:rsidR="00A7436B" w:rsidRDefault="00A7436B" w:rsidP="00A7436B">
      <w:r>
        <w:t>Idea: Skips the first time it's evaluated, then allows its child to run normally on future ticks.</w:t>
      </w:r>
    </w:p>
    <w:p w14:paraId="36B02EA9" w14:textId="77777777" w:rsidR="00A7436B" w:rsidRDefault="00A7436B" w:rsidP="00A7436B"/>
    <w:p w14:paraId="1FFAD047" w14:textId="77777777" w:rsidR="00A7436B" w:rsidRDefault="00A7436B" w:rsidP="00A7436B">
      <w:r>
        <w:t>Use Case: Delay execution until second evaluation pass (good for staggered startup behavior).</w:t>
      </w:r>
    </w:p>
    <w:p w14:paraId="7415072F" w14:textId="77777777" w:rsidR="00A7436B" w:rsidRDefault="00A7436B" w:rsidP="00A7436B"/>
    <w:p w14:paraId="65C19CA5" w14:textId="77777777" w:rsidR="00A7436B" w:rsidRDefault="00A7436B" w:rsidP="00A7436B">
      <w:r>
        <w:t>Behavior:</w:t>
      </w:r>
    </w:p>
    <w:p w14:paraId="4FA34879" w14:textId="77777777" w:rsidR="00A7436B" w:rsidRDefault="00A7436B" w:rsidP="00A7436B"/>
    <w:p w14:paraId="46201E54" w14:textId="77777777" w:rsidR="00A7436B" w:rsidRDefault="00A7436B" w:rsidP="00A7436B">
      <w:r>
        <w:t>First tick: return Success or Failure immediately (without running child).</w:t>
      </w:r>
    </w:p>
    <w:p w14:paraId="59384439" w14:textId="77777777" w:rsidR="00A7436B" w:rsidRDefault="00A7436B" w:rsidP="00A7436B"/>
    <w:p w14:paraId="5E9E1207" w14:textId="77777777" w:rsidR="00A7436B" w:rsidRDefault="00A7436B" w:rsidP="00A7436B">
      <w:r>
        <w:t>Subsequent ticks: run the child normally.</w:t>
      </w:r>
    </w:p>
    <w:p w14:paraId="71266FC8" w14:textId="77777777" w:rsidR="00A7436B" w:rsidRDefault="00A7436B" w:rsidP="00A7436B"/>
    <w:p w14:paraId="6A9B324E" w14:textId="77777777" w:rsidR="00A7436B" w:rsidRDefault="00A7436B" w:rsidP="00A7436B"/>
    <w:p w14:paraId="5EE5D4D8" w14:textId="77777777" w:rsidR="00A7436B" w:rsidRDefault="00A7436B" w:rsidP="00A7436B">
      <w:r>
        <w:t>3. C_FlipFlop</w:t>
      </w:r>
    </w:p>
    <w:p w14:paraId="32233BA2" w14:textId="77777777" w:rsidR="00A7436B" w:rsidRDefault="00A7436B" w:rsidP="00A7436B">
      <w:r>
        <w:rPr>
          <w:rFonts w:ascii="Segoe UI Emoji" w:hAnsi="Segoe UI Emoji" w:cs="Segoe UI Emoji"/>
        </w:rPr>
        <w:t>✅</w:t>
      </w:r>
      <w:r>
        <w:t xml:space="preserve"> Control Flow</w:t>
      </w:r>
    </w:p>
    <w:p w14:paraId="0CB3958A" w14:textId="77777777" w:rsidR="00A7436B" w:rsidRDefault="00A7436B" w:rsidP="00A7436B"/>
    <w:p w14:paraId="607C80E2" w14:textId="77777777" w:rsidR="00A7436B" w:rsidRDefault="00A7436B" w:rsidP="00A7436B">
      <w:r>
        <w:t>Idea: Alternates between two children every tick.</w:t>
      </w:r>
    </w:p>
    <w:p w14:paraId="23694F52" w14:textId="77777777" w:rsidR="00A7436B" w:rsidRDefault="00A7436B" w:rsidP="00A7436B"/>
    <w:p w14:paraId="1A14C1E0" w14:textId="77777777" w:rsidR="00A7436B" w:rsidRDefault="00A7436B" w:rsidP="00A7436B">
      <w:r>
        <w:t>Use Case: Toggle between two behaviors (e.g., patrol points, idle vs scan).</w:t>
      </w:r>
    </w:p>
    <w:p w14:paraId="295E73FC" w14:textId="77777777" w:rsidR="00A7436B" w:rsidRDefault="00A7436B" w:rsidP="00A7436B"/>
    <w:p w14:paraId="27945A92" w14:textId="77777777" w:rsidR="00A7436B" w:rsidRDefault="00A7436B" w:rsidP="00A7436B">
      <w:r>
        <w:t>Behavior:</w:t>
      </w:r>
    </w:p>
    <w:p w14:paraId="01636C95" w14:textId="77777777" w:rsidR="00A7436B" w:rsidRDefault="00A7436B" w:rsidP="00A7436B"/>
    <w:p w14:paraId="5E4945ED" w14:textId="77777777" w:rsidR="00A7436B" w:rsidRDefault="00A7436B" w:rsidP="00A7436B">
      <w:r>
        <w:t>Tick 1: run child 0</w:t>
      </w:r>
    </w:p>
    <w:p w14:paraId="3C0C7EF9" w14:textId="77777777" w:rsidR="00A7436B" w:rsidRDefault="00A7436B" w:rsidP="00A7436B"/>
    <w:p w14:paraId="466FEEA6" w14:textId="77777777" w:rsidR="00A7436B" w:rsidRDefault="00A7436B" w:rsidP="00A7436B">
      <w:r>
        <w:t>Tick 2: run child 1</w:t>
      </w:r>
    </w:p>
    <w:p w14:paraId="4F232820" w14:textId="77777777" w:rsidR="00A7436B" w:rsidRDefault="00A7436B" w:rsidP="00A7436B"/>
    <w:p w14:paraId="6C401C8B" w14:textId="0123DCD6" w:rsidR="00DF7A63" w:rsidRPr="00946CBA" w:rsidRDefault="00A7436B" w:rsidP="00DF7A63">
      <w:r>
        <w:t>Tick 3: run child 0...</w:t>
      </w:r>
    </w:p>
    <w:p w14:paraId="38B56EC2" w14:textId="4FFF7701" w:rsidR="00280934" w:rsidRDefault="00280934" w:rsidP="00280934">
      <w:pPr>
        <w:rPr>
          <w:b/>
          <w:bCs/>
        </w:rPr>
      </w:pPr>
      <w:r w:rsidRPr="00280934">
        <w:rPr>
          <w:b/>
          <w:bCs/>
        </w:rPr>
        <w:lastRenderedPageBreak/>
        <w:t>Chat_GPT Prompt:</w:t>
      </w:r>
    </w:p>
    <w:p w14:paraId="23692C22" w14:textId="77777777" w:rsidR="00280934" w:rsidRPr="00280934" w:rsidRDefault="00280934" w:rsidP="00280934">
      <w:pPr>
        <w:rPr>
          <w:b/>
          <w:bCs/>
        </w:rPr>
      </w:pPr>
    </w:p>
    <w:p w14:paraId="7CD85C1C" w14:textId="747E9F62" w:rsidR="00280934" w:rsidRDefault="00280934" w:rsidP="00280934">
      <w:r>
        <w:t xml:space="preserve">I </w:t>
      </w:r>
      <w:r w:rsidRPr="00280934">
        <w:t xml:space="preserve">have the direction vector towards an object but want </w:t>
      </w:r>
      <w:r>
        <w:t>m</w:t>
      </w:r>
      <w:r w:rsidRPr="00280934">
        <w:t>y object to face towards it</w:t>
      </w:r>
      <w:r>
        <w:t xml:space="preserve"> by setting the yaw but am unsure of the equation to use to get the radians for that.</w:t>
      </w:r>
    </w:p>
    <w:p w14:paraId="10B5C622" w14:textId="77777777" w:rsidR="00280934" w:rsidRPr="00280934" w:rsidRDefault="00280934" w:rsidP="00280934"/>
    <w:p w14:paraId="13528BDF" w14:textId="77777777" w:rsidR="00280934" w:rsidRPr="00280934" w:rsidRDefault="00280934" w:rsidP="00280934">
      <w:pPr>
        <w:rPr>
          <w:b/>
          <w:bCs/>
        </w:rPr>
      </w:pPr>
      <w:r w:rsidRPr="00280934">
        <w:rPr>
          <w:b/>
          <w:bCs/>
        </w:rPr>
        <w:t>ChatGPT said:</w:t>
      </w:r>
    </w:p>
    <w:p w14:paraId="60CC9A7D" w14:textId="4BED700A" w:rsidR="00280934" w:rsidRPr="00280934" w:rsidRDefault="00280934" w:rsidP="00280934">
      <w:r w:rsidRPr="00280934">
        <w:t xml:space="preserve">If you already have a </w:t>
      </w:r>
      <w:r w:rsidRPr="00280934">
        <w:rPr>
          <w:b/>
          <w:bCs/>
        </w:rPr>
        <w:t>direction vector</w:t>
      </w:r>
      <w:r w:rsidRPr="00280934">
        <w:t xml:space="preserve"> toward an object (let’s say dir), and you want your object to </w:t>
      </w:r>
      <w:r w:rsidRPr="00280934">
        <w:rPr>
          <w:b/>
          <w:bCs/>
        </w:rPr>
        <w:t>rotate to face that direction</w:t>
      </w:r>
      <w:r w:rsidRPr="00280934">
        <w:t>, here’s how to think about it:</w:t>
      </w:r>
    </w:p>
    <w:p w14:paraId="244F9B42" w14:textId="77777777" w:rsidR="00280934" w:rsidRPr="00280934" w:rsidRDefault="00280934" w:rsidP="00280934">
      <w:r w:rsidRPr="00280934">
        <w:pict w14:anchorId="27445958">
          <v:rect id="_x0000_i1037" style="width:0;height:1.5pt" o:hralign="center" o:hrstd="t" o:hr="t" fillcolor="#a0a0a0" stroked="f"/>
        </w:pict>
      </w:r>
    </w:p>
    <w:p w14:paraId="1D03F165" w14:textId="77777777" w:rsidR="00280934" w:rsidRPr="00280934" w:rsidRDefault="00280934" w:rsidP="00280934">
      <w:pPr>
        <w:rPr>
          <w:b/>
          <w:bCs/>
        </w:rPr>
      </w:pPr>
      <w:r w:rsidRPr="00280934">
        <w:rPr>
          <w:rFonts w:ascii="Segoe UI Emoji" w:hAnsi="Segoe UI Emoji" w:cs="Segoe UI Emoji"/>
          <w:b/>
          <w:bCs/>
        </w:rPr>
        <w:t>🎯</w:t>
      </w:r>
      <w:r w:rsidRPr="00280934">
        <w:rPr>
          <w:b/>
          <w:bCs/>
        </w:rPr>
        <w:t xml:space="preserve"> Goal:</w:t>
      </w:r>
    </w:p>
    <w:p w14:paraId="17BC85FE" w14:textId="36F40EED" w:rsidR="00280934" w:rsidRPr="00280934" w:rsidRDefault="00280934" w:rsidP="00F92393">
      <w:pPr>
        <w:numPr>
          <w:ilvl w:val="0"/>
          <w:numId w:val="13"/>
        </w:numPr>
      </w:pPr>
      <w:r w:rsidRPr="00280934">
        <w:t xml:space="preserve">Make the object </w:t>
      </w:r>
      <w:r w:rsidRPr="00280934">
        <w:rPr>
          <w:b/>
          <w:bCs/>
        </w:rPr>
        <w:t>face</w:t>
      </w:r>
      <w:r w:rsidRPr="00280934">
        <w:t xml:space="preserve"> the dir direction (look-at heading).</w:t>
      </w:r>
    </w:p>
    <w:p w14:paraId="366D1978" w14:textId="77777777" w:rsidR="00280934" w:rsidRPr="00280934" w:rsidRDefault="00280934" w:rsidP="00280934">
      <w:r w:rsidRPr="00280934">
        <w:pict w14:anchorId="04243A2C">
          <v:rect id="_x0000_i1038" style="width:0;height:1.5pt" o:hralign="center" o:hrstd="t" o:hr="t" fillcolor="#a0a0a0" stroked="f"/>
        </w:pict>
      </w:r>
    </w:p>
    <w:p w14:paraId="1276F347" w14:textId="77777777" w:rsidR="00280934" w:rsidRPr="00280934" w:rsidRDefault="00280934" w:rsidP="00280934">
      <w:pPr>
        <w:rPr>
          <w:b/>
          <w:bCs/>
        </w:rPr>
      </w:pPr>
      <w:r w:rsidRPr="00280934">
        <w:rPr>
          <w:rFonts w:ascii="Segoe UI Emoji" w:hAnsi="Segoe UI Emoji" w:cs="Segoe UI Emoji"/>
          <w:b/>
          <w:bCs/>
        </w:rPr>
        <w:t>✅</w:t>
      </w:r>
      <w:r w:rsidRPr="00280934">
        <w:rPr>
          <w:b/>
          <w:bCs/>
        </w:rPr>
        <w:t xml:space="preserve"> Step-by-Step (Assuming Y-Up)</w:t>
      </w:r>
    </w:p>
    <w:p w14:paraId="785FA6BC" w14:textId="77777777" w:rsidR="00280934" w:rsidRPr="00280934" w:rsidRDefault="00280934" w:rsidP="00280934">
      <w:pPr>
        <w:rPr>
          <w:b/>
          <w:bCs/>
        </w:rPr>
      </w:pPr>
      <w:r w:rsidRPr="00280934">
        <w:rPr>
          <w:b/>
          <w:bCs/>
        </w:rPr>
        <w:t>1. Normalize the direction vector:</w:t>
      </w:r>
    </w:p>
    <w:p w14:paraId="074281BC" w14:textId="77777777" w:rsidR="00280934" w:rsidRPr="00280934" w:rsidRDefault="00280934" w:rsidP="00280934">
      <w:r w:rsidRPr="00280934">
        <w:t>glm::vec3 forward = glm::normalize(dir);</w:t>
      </w:r>
    </w:p>
    <w:p w14:paraId="1D77C29F" w14:textId="77777777" w:rsidR="00280934" w:rsidRPr="00280934" w:rsidRDefault="00280934" w:rsidP="00280934">
      <w:pPr>
        <w:rPr>
          <w:b/>
          <w:bCs/>
        </w:rPr>
      </w:pPr>
      <w:r w:rsidRPr="00280934">
        <w:rPr>
          <w:b/>
          <w:bCs/>
        </w:rPr>
        <w:t>2. Compute the yaw (horizontal rotation):</w:t>
      </w:r>
    </w:p>
    <w:p w14:paraId="55710B48" w14:textId="44392DCC" w:rsidR="00280934" w:rsidRPr="00280934" w:rsidRDefault="00280934" w:rsidP="00280934">
      <w:pPr>
        <w:rPr>
          <w:b/>
          <w:bCs/>
        </w:rPr>
      </w:pPr>
      <w:r w:rsidRPr="00280934">
        <w:t>float yaw = atan2(forward.x, forward.z); // radians</w:t>
      </w:r>
      <w:r w:rsidR="006422A0">
        <w:t xml:space="preserve"> </w:t>
      </w:r>
      <w:r w:rsidR="006422A0">
        <w:rPr>
          <w:b/>
          <w:bCs/>
        </w:rPr>
        <w:t>THIS WAS PART I USED</w:t>
      </w:r>
    </w:p>
    <w:p w14:paraId="7AFF3311" w14:textId="77777777" w:rsidR="00F92393" w:rsidRPr="00F92393" w:rsidRDefault="00F92393" w:rsidP="00F92393">
      <w:pPr>
        <w:rPr>
          <w:b/>
          <w:bCs/>
        </w:rPr>
      </w:pPr>
      <w:r w:rsidRPr="00F92393">
        <w:rPr>
          <w:b/>
          <w:bCs/>
        </w:rPr>
        <w:t>3. Set a fixed pitch:</w:t>
      </w:r>
    </w:p>
    <w:p w14:paraId="2B56FF86" w14:textId="77777777" w:rsidR="00F92393" w:rsidRPr="00F92393" w:rsidRDefault="00F92393" w:rsidP="00F92393">
      <w:r w:rsidRPr="00F92393">
        <w:t xml:space="preserve">Say you want the object to tilt </w:t>
      </w:r>
      <w:r w:rsidRPr="00F92393">
        <w:rPr>
          <w:b/>
          <w:bCs/>
        </w:rPr>
        <w:t>downward</w:t>
      </w:r>
      <w:r w:rsidRPr="00F92393">
        <w:t xml:space="preserve"> 30 degrees:</w:t>
      </w:r>
    </w:p>
    <w:p w14:paraId="2D85328B" w14:textId="77777777" w:rsidR="00F92393" w:rsidRPr="00F92393" w:rsidRDefault="00F92393" w:rsidP="00F92393">
      <w:r w:rsidRPr="00F92393">
        <w:t>float pitch = glm::radians(-30.0f); // convert to radians</w:t>
      </w:r>
    </w:p>
    <w:p w14:paraId="69F0D782" w14:textId="77777777" w:rsidR="00F92393" w:rsidRPr="00F92393" w:rsidRDefault="00F92393" w:rsidP="00F92393">
      <w:pPr>
        <w:rPr>
          <w:b/>
          <w:bCs/>
        </w:rPr>
      </w:pPr>
      <w:r w:rsidRPr="00F92393">
        <w:rPr>
          <w:b/>
          <w:bCs/>
        </w:rPr>
        <w:t>4. Build the final rotation:</w:t>
      </w:r>
    </w:p>
    <w:p w14:paraId="57888E56" w14:textId="77777777" w:rsidR="00F92393" w:rsidRPr="00F92393" w:rsidRDefault="00F92393" w:rsidP="00F92393">
      <w:r w:rsidRPr="00F92393">
        <w:t>Using glm::yawPitchRoll or similar:</w:t>
      </w:r>
    </w:p>
    <w:p w14:paraId="01D645DB" w14:textId="77777777" w:rsidR="00F92393" w:rsidRPr="00F92393" w:rsidRDefault="00F92393" w:rsidP="00F92393">
      <w:r w:rsidRPr="00F92393">
        <w:t>glm::quat rotation = glm::yawPitchRoll(yaw, pitch, 0.0f); // yaw, pitch, roll</w:t>
      </w:r>
    </w:p>
    <w:p w14:paraId="144284A7" w14:textId="77777777" w:rsidR="00F92393" w:rsidRPr="00F92393" w:rsidRDefault="00F92393" w:rsidP="00F92393">
      <w:r w:rsidRPr="00F92393">
        <w:t>Or use Euler angles with a matrix:</w:t>
      </w:r>
    </w:p>
    <w:p w14:paraId="5C65FB08" w14:textId="77777777" w:rsidR="00F92393" w:rsidRPr="00F92393" w:rsidRDefault="00F92393" w:rsidP="00F92393">
      <w:r w:rsidRPr="00F92393">
        <w:t>glm::mat4 rot = glm::rotate(glm::mat4(1.0f), yaw, glm::vec3(0, 1, 0));</w:t>
      </w:r>
    </w:p>
    <w:p w14:paraId="4F5C39DF" w14:textId="77777777" w:rsidR="00F92393" w:rsidRPr="00F92393" w:rsidRDefault="00F92393" w:rsidP="00F92393">
      <w:r w:rsidRPr="00F92393">
        <w:t>rot = glm::rotate(rot, pitch, glm::vec3(1, 0, 0));</w:t>
      </w:r>
    </w:p>
    <w:p w14:paraId="2025034B" w14:textId="77777777" w:rsidR="00F92393" w:rsidRPr="00F92393" w:rsidRDefault="00F92393" w:rsidP="00F92393">
      <w:r w:rsidRPr="00F92393">
        <w:pict w14:anchorId="2A4382D7">
          <v:rect id="_x0000_i1047" style="width:0;height:1.5pt" o:hralign="center" o:hrstd="t" o:hr="t" fillcolor="#a0a0a0" stroked="f"/>
        </w:pict>
      </w:r>
    </w:p>
    <w:p w14:paraId="46FC2192" w14:textId="77777777" w:rsidR="00F92393" w:rsidRPr="00F92393" w:rsidRDefault="00F92393" w:rsidP="00F92393">
      <w:pPr>
        <w:rPr>
          <w:b/>
          <w:bCs/>
        </w:rPr>
      </w:pPr>
      <w:r w:rsidRPr="00F92393">
        <w:rPr>
          <w:rFonts w:ascii="Segoe UI Emoji" w:hAnsi="Segoe UI Emoji" w:cs="Segoe UI Emoji"/>
          <w:b/>
          <w:bCs/>
        </w:rPr>
        <w:t>🔁</w:t>
      </w:r>
      <w:r w:rsidRPr="00F92393">
        <w:rPr>
          <w:b/>
          <w:bCs/>
        </w:rPr>
        <w:t xml:space="preserve"> Summary:</w:t>
      </w:r>
    </w:p>
    <w:p w14:paraId="51A0C943" w14:textId="77777777" w:rsidR="00F92393" w:rsidRPr="00F92393" w:rsidRDefault="00F92393" w:rsidP="00F92393">
      <w:pPr>
        <w:numPr>
          <w:ilvl w:val="0"/>
          <w:numId w:val="14"/>
        </w:numPr>
      </w:pPr>
      <w:r w:rsidRPr="00F92393">
        <w:rPr>
          <w:b/>
          <w:bCs/>
        </w:rPr>
        <w:t>Yaw</w:t>
      </w:r>
      <w:r w:rsidRPr="00F92393">
        <w:t xml:space="preserve"> comes from direction vector (atan2(x, z)).</w:t>
      </w:r>
    </w:p>
    <w:p w14:paraId="2055E669" w14:textId="77777777" w:rsidR="00F92393" w:rsidRPr="00F92393" w:rsidRDefault="00F92393" w:rsidP="00F92393">
      <w:pPr>
        <w:numPr>
          <w:ilvl w:val="0"/>
          <w:numId w:val="14"/>
        </w:numPr>
      </w:pPr>
      <w:r w:rsidRPr="00F92393">
        <w:rPr>
          <w:b/>
          <w:bCs/>
        </w:rPr>
        <w:t>Pitch</w:t>
      </w:r>
      <w:r w:rsidRPr="00F92393">
        <w:t xml:space="preserve"> is what you define manually (in degrees).</w:t>
      </w:r>
    </w:p>
    <w:p w14:paraId="1A75002C" w14:textId="77777777" w:rsidR="00F92393" w:rsidRPr="00F92393" w:rsidRDefault="00F92393" w:rsidP="00F92393">
      <w:pPr>
        <w:numPr>
          <w:ilvl w:val="0"/>
          <w:numId w:val="14"/>
        </w:numPr>
      </w:pPr>
      <w:r w:rsidRPr="00F92393">
        <w:t>You can now apply that rotation to your object.</w:t>
      </w:r>
    </w:p>
    <w:p w14:paraId="248F485D" w14:textId="77777777" w:rsidR="00DF7A63" w:rsidRPr="00946CBA" w:rsidRDefault="00DF7A63"/>
    <w:sectPr w:rsidR="00DF7A63" w:rsidRPr="00946CBA" w:rsidSect="00AC5472">
      <w:headerReference w:type="even" r:id="rId8"/>
      <w:headerReference w:type="default" r:id="rId9"/>
      <w:footerReference w:type="even" r:id="rId10"/>
      <w:footerReference w:type="default" r:id="rId11"/>
      <w:footnotePr>
        <w:numRestart w:val="eachPage"/>
      </w:footnotePr>
      <w:endnotePr>
        <w:numFmt w:val="decimal"/>
      </w:endnotePr>
      <w:pgSz w:w="12240" w:h="15840" w:code="1"/>
      <w:pgMar w:top="1872" w:right="1440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C02BB" w14:textId="77777777" w:rsidR="00C97D2D" w:rsidRDefault="00C97D2D">
      <w:r>
        <w:separator/>
      </w:r>
    </w:p>
  </w:endnote>
  <w:endnote w:type="continuationSeparator" w:id="0">
    <w:p w14:paraId="547B8AC9" w14:textId="77777777" w:rsidR="00C97D2D" w:rsidRDefault="00C97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1A9BD" w14:textId="77777777" w:rsidR="00307C76" w:rsidRDefault="00307C76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CD9976C" w14:textId="77777777" w:rsidR="00307C76" w:rsidRDefault="00307C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DF7BD" w14:textId="77777777" w:rsidR="00307C76" w:rsidRDefault="00307C76">
    <w:pPr>
      <w:pStyle w:val="Footer"/>
      <w:framePr w:wrap="around" w:vAnchor="text" w:hAnchor="margin" w:xAlign="right" w:y="1"/>
    </w:pPr>
  </w:p>
  <w:p w14:paraId="0125D31F" w14:textId="77777777" w:rsidR="00307C76" w:rsidRDefault="00307C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D0947" w14:textId="77777777" w:rsidR="00C97D2D" w:rsidRDefault="00C97D2D">
      <w:r>
        <w:separator/>
      </w:r>
    </w:p>
  </w:footnote>
  <w:footnote w:type="continuationSeparator" w:id="0">
    <w:p w14:paraId="2038E9BC" w14:textId="77777777" w:rsidR="00C97D2D" w:rsidRDefault="00C97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DACFC" w14:textId="77777777" w:rsidR="00307C76" w:rsidRDefault="00307C7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B22BE4" w14:textId="77777777" w:rsidR="00307C76" w:rsidRDefault="00307C7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5BD98" w14:textId="77777777" w:rsidR="00307C76" w:rsidRDefault="004964C4" w:rsidP="004964C4">
    <w:pP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7ED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5AE"/>
    <w:multiLevelType w:val="multilevel"/>
    <w:tmpl w:val="9D4296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81335C"/>
    <w:multiLevelType w:val="multilevel"/>
    <w:tmpl w:val="30C0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10565"/>
    <w:multiLevelType w:val="hybridMultilevel"/>
    <w:tmpl w:val="F566D3AA"/>
    <w:lvl w:ilvl="0" w:tplc="C8F634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FA504B"/>
    <w:multiLevelType w:val="multilevel"/>
    <w:tmpl w:val="BAD4E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CFA2280"/>
    <w:multiLevelType w:val="multilevel"/>
    <w:tmpl w:val="4BE27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5F2F0B"/>
    <w:multiLevelType w:val="multilevel"/>
    <w:tmpl w:val="F5F6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76AE2"/>
    <w:multiLevelType w:val="multilevel"/>
    <w:tmpl w:val="639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141B5"/>
    <w:multiLevelType w:val="multilevel"/>
    <w:tmpl w:val="FB3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82F43"/>
    <w:multiLevelType w:val="hybridMultilevel"/>
    <w:tmpl w:val="A0F0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830B1"/>
    <w:multiLevelType w:val="multilevel"/>
    <w:tmpl w:val="76F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3558A"/>
    <w:multiLevelType w:val="hybridMultilevel"/>
    <w:tmpl w:val="3FE0D424"/>
    <w:lvl w:ilvl="0" w:tplc="A79450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D2074"/>
    <w:multiLevelType w:val="multilevel"/>
    <w:tmpl w:val="8F4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718DF"/>
    <w:multiLevelType w:val="multilevel"/>
    <w:tmpl w:val="968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45446"/>
    <w:multiLevelType w:val="hybridMultilevel"/>
    <w:tmpl w:val="7270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5180">
    <w:abstractNumId w:val="0"/>
  </w:num>
  <w:num w:numId="2" w16cid:durableId="1186019531">
    <w:abstractNumId w:val="4"/>
  </w:num>
  <w:num w:numId="3" w16cid:durableId="1895775503">
    <w:abstractNumId w:val="3"/>
  </w:num>
  <w:num w:numId="4" w16cid:durableId="650335005">
    <w:abstractNumId w:val="12"/>
  </w:num>
  <w:num w:numId="5" w16cid:durableId="1695954740">
    <w:abstractNumId w:val="9"/>
  </w:num>
  <w:num w:numId="6" w16cid:durableId="2078238788">
    <w:abstractNumId w:val="6"/>
  </w:num>
  <w:num w:numId="7" w16cid:durableId="485780586">
    <w:abstractNumId w:val="11"/>
  </w:num>
  <w:num w:numId="8" w16cid:durableId="2042317461">
    <w:abstractNumId w:val="7"/>
  </w:num>
  <w:num w:numId="9" w16cid:durableId="1192259208">
    <w:abstractNumId w:val="8"/>
  </w:num>
  <w:num w:numId="10" w16cid:durableId="634914933">
    <w:abstractNumId w:val="10"/>
  </w:num>
  <w:num w:numId="11" w16cid:durableId="642465573">
    <w:abstractNumId w:val="13"/>
  </w:num>
  <w:num w:numId="12" w16cid:durableId="807016249">
    <w:abstractNumId w:val="2"/>
  </w:num>
  <w:num w:numId="13" w16cid:durableId="91559511">
    <w:abstractNumId w:val="5"/>
  </w:num>
  <w:num w:numId="14" w16cid:durableId="131860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76"/>
    <w:rsid w:val="000B6A49"/>
    <w:rsid w:val="00136056"/>
    <w:rsid w:val="0018660C"/>
    <w:rsid w:val="001B51D8"/>
    <w:rsid w:val="00280934"/>
    <w:rsid w:val="002B16B9"/>
    <w:rsid w:val="002C1899"/>
    <w:rsid w:val="00307C76"/>
    <w:rsid w:val="00365291"/>
    <w:rsid w:val="00374322"/>
    <w:rsid w:val="003931C4"/>
    <w:rsid w:val="00394B1E"/>
    <w:rsid w:val="003A2F0F"/>
    <w:rsid w:val="004364E8"/>
    <w:rsid w:val="00442187"/>
    <w:rsid w:val="004964C4"/>
    <w:rsid w:val="004F3CBA"/>
    <w:rsid w:val="00544653"/>
    <w:rsid w:val="00550902"/>
    <w:rsid w:val="00587681"/>
    <w:rsid w:val="005B2722"/>
    <w:rsid w:val="005E0606"/>
    <w:rsid w:val="005E1425"/>
    <w:rsid w:val="005E7C13"/>
    <w:rsid w:val="006419AC"/>
    <w:rsid w:val="006422A0"/>
    <w:rsid w:val="006F0F03"/>
    <w:rsid w:val="00780077"/>
    <w:rsid w:val="00790B29"/>
    <w:rsid w:val="007E04E0"/>
    <w:rsid w:val="00804817"/>
    <w:rsid w:val="0090153F"/>
    <w:rsid w:val="0091562A"/>
    <w:rsid w:val="0093592B"/>
    <w:rsid w:val="00946CBA"/>
    <w:rsid w:val="00984075"/>
    <w:rsid w:val="009A307F"/>
    <w:rsid w:val="00A07608"/>
    <w:rsid w:val="00A45F44"/>
    <w:rsid w:val="00A7436B"/>
    <w:rsid w:val="00A81193"/>
    <w:rsid w:val="00AC5472"/>
    <w:rsid w:val="00B64F25"/>
    <w:rsid w:val="00B70F8B"/>
    <w:rsid w:val="00BB6CD1"/>
    <w:rsid w:val="00BE7ED0"/>
    <w:rsid w:val="00C6008C"/>
    <w:rsid w:val="00C97D2D"/>
    <w:rsid w:val="00CA7C64"/>
    <w:rsid w:val="00CD49F1"/>
    <w:rsid w:val="00D728EA"/>
    <w:rsid w:val="00D74A74"/>
    <w:rsid w:val="00DB11DC"/>
    <w:rsid w:val="00DB3D3E"/>
    <w:rsid w:val="00DE6347"/>
    <w:rsid w:val="00DF64BA"/>
    <w:rsid w:val="00DF7A63"/>
    <w:rsid w:val="00E35AEE"/>
    <w:rsid w:val="00EC20BD"/>
    <w:rsid w:val="00EF46F3"/>
    <w:rsid w:val="00F608CA"/>
    <w:rsid w:val="00F92393"/>
    <w:rsid w:val="00F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F35F0"/>
  <w15:chartTrackingRefBased/>
  <w15:docId w15:val="{0185BA1A-39FC-4FA8-9282-55306E8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093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240" w:after="24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spacing w:before="139" w:after="74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3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09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pPr>
      <w:jc w:val="center"/>
    </w:pPr>
  </w:style>
  <w:style w:type="paragraph" w:styleId="Header">
    <w:name w:val="header"/>
    <w:basedOn w:val="Normal"/>
    <w:rsid w:val="00496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64C4"/>
  </w:style>
  <w:style w:type="paragraph" w:styleId="Title">
    <w:name w:val="Title"/>
    <w:basedOn w:val="Normal"/>
    <w:next w:val="Normal"/>
    <w:link w:val="TitleChar"/>
    <w:qFormat/>
    <w:rsid w:val="00790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90B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de">
    <w:name w:val="Code"/>
    <w:basedOn w:val="Normal"/>
    <w:link w:val="CodeChar"/>
    <w:qFormat/>
    <w:rsid w:val="00DB3D3E"/>
    <w:rPr>
      <w:rFonts w:ascii="Courier New" w:hAnsi="Courier New"/>
    </w:rPr>
  </w:style>
  <w:style w:type="table" w:styleId="TableGrid">
    <w:name w:val="Table Grid"/>
    <w:basedOn w:val="TableNormal"/>
    <w:rsid w:val="00365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B3D3E"/>
    <w:rPr>
      <w:rFonts w:ascii="Courier New" w:eastAsia="Times New Roman" w:hAnsi="Courier New"/>
      <w:sz w:val="24"/>
    </w:rPr>
  </w:style>
  <w:style w:type="character" w:styleId="Hyperlink">
    <w:name w:val="Hyperlink"/>
    <w:basedOn w:val="DefaultParagraphFont"/>
    <w:rsid w:val="00BB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CD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280934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5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1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9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84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5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24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41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6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31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5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3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5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4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2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9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85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2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68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4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6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5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2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0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berson\Local%20Settings\Temporary%20Internet%20Files\OLK7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1D2A-B055-4D00-8ACD-E033BBFE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112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cp:lastModifiedBy>Charles Winters</cp:lastModifiedBy>
  <cp:revision>42</cp:revision>
  <cp:lastPrinted>2002-08-09T16:47:00Z</cp:lastPrinted>
  <dcterms:created xsi:type="dcterms:W3CDTF">2014-04-15T08:09:00Z</dcterms:created>
  <dcterms:modified xsi:type="dcterms:W3CDTF">2025-06-04T23:56:00Z</dcterms:modified>
</cp:coreProperties>
</file>